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EF4345" w14:paraId="76AFB726" w14:textId="77777777">
        <w:trPr>
          <w:jc w:val="center"/>
        </w:trPr>
        <w:tc>
          <w:tcPr>
            <w:tcW w:w="9603" w:type="dxa"/>
            <w:gridSpan w:val="2"/>
            <w:shd w:val="clear" w:color="auto" w:fill="auto"/>
          </w:tcPr>
          <w:p w14:paraId="385D8478" w14:textId="77777777" w:rsidR="00EF4345" w:rsidRDefault="00EF4345">
            <w:pPr>
              <w:pStyle w:val="Contenidodelatabla"/>
              <w:widowControl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EF4345" w14:paraId="2744BADB" w14:textId="77777777">
        <w:trPr>
          <w:trHeight w:val="62"/>
          <w:jc w:val="center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E12188D" w14:textId="77777777" w:rsidR="00EF4345" w:rsidRDefault="00EF4345">
            <w:pPr>
              <w:pStyle w:val="Contenidodelatabla"/>
              <w:widowControl w:val="0"/>
              <w:jc w:val="right"/>
              <w:rPr>
                <w:b/>
                <w:bCs/>
                <w:color w:val="000000"/>
              </w:rPr>
            </w:pPr>
          </w:p>
        </w:tc>
      </w:tr>
      <w:tr w:rsidR="00EF4345" w14:paraId="7399CFFF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12C1310A" w14:textId="77777777" w:rsidR="00EF4345" w:rsidRDefault="006348B6">
            <w:pPr>
              <w:pStyle w:val="Contenidodelatabla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1882F911" w14:textId="77777777" w:rsidR="00EF4345" w:rsidRDefault="006348B6">
            <w:pPr>
              <w:pStyle w:val="Contenidodelatabla"/>
              <w:widowControl w:val="0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EF4345" w14:paraId="1AC674D2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6ECD6D22" w14:textId="77777777" w:rsidR="00EF4345" w:rsidRDefault="00EF4345">
            <w:pPr>
              <w:pStyle w:val="Contenidodelatabla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59E0A929" w14:textId="77777777" w:rsidR="00EF4345" w:rsidRDefault="00EF4345">
            <w:pPr>
              <w:pStyle w:val="Contenidodelatabla"/>
              <w:widowControl w:val="0"/>
              <w:rPr>
                <w:color w:val="000000"/>
              </w:rPr>
            </w:pPr>
          </w:p>
        </w:tc>
      </w:tr>
      <w:tr w:rsidR="00EF4345" w14:paraId="4DE37C8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4A7C577B" w14:textId="77777777" w:rsidR="00EF4345" w:rsidRDefault="006348B6">
            <w:pPr>
              <w:pStyle w:val="Contenidodelatabla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1F34F68F" w14:textId="77777777" w:rsidR="00EF4345" w:rsidRDefault="006348B6">
            <w:pPr>
              <w:pStyle w:val="Contenidodelatabla"/>
              <w:widowControl w:val="0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 w:rsidR="00EF4345" w14:paraId="3962A8D2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2B2C2F51" w14:textId="77777777" w:rsidR="00EF4345" w:rsidRDefault="006348B6">
            <w:pPr>
              <w:pStyle w:val="Contenidodelatabla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591FF0B8" w14:textId="77777777" w:rsidR="00EF4345" w:rsidRDefault="006348B6">
            <w:pPr>
              <w:pStyle w:val="Contenidodelatabla"/>
              <w:widowControl w:val="0"/>
            </w:pPr>
            <w:r>
              <w:rPr>
                <w:color w:val="000000"/>
              </w:rPr>
              <w:t>30 días naturales</w:t>
            </w:r>
          </w:p>
        </w:tc>
      </w:tr>
      <w:tr w:rsidR="00EF4345" w14:paraId="6E0AC3DD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18F3624C" w14:textId="77777777" w:rsidR="00EF4345" w:rsidRDefault="00EF4345">
            <w:pPr>
              <w:pStyle w:val="Contenidodelatabla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4C0EC790" w14:textId="77777777" w:rsidR="00EF4345" w:rsidRDefault="00EF4345">
            <w:pPr>
              <w:pStyle w:val="Contenidodelatabla"/>
              <w:widowControl w:val="0"/>
              <w:rPr>
                <w:color w:val="000000"/>
              </w:rPr>
            </w:pPr>
          </w:p>
        </w:tc>
      </w:tr>
      <w:tr w:rsidR="00EF4345" w14:paraId="512FB1EF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2E08EC59" w14:textId="77777777" w:rsidR="00EF4345" w:rsidRDefault="006348B6">
            <w:pPr>
              <w:pStyle w:val="Contenidodelatabla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275FDDF0" w14:textId="77777777" w:rsidR="00EF4345" w:rsidRDefault="006348B6">
            <w:pPr>
              <w:pStyle w:val="Contenidodelatabla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23D1FE3B" w14:textId="77777777" w:rsidR="00EF4345" w:rsidRDefault="006348B6">
            <w:pPr>
              <w:pStyle w:val="Contenidodelatabla"/>
              <w:widowControl w:val="0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A12E032" w14:textId="77777777" w:rsidR="00EF4345" w:rsidRDefault="00EF4345">
            <w:pPr>
              <w:pStyle w:val="Contenidodelatabla"/>
              <w:widowControl w:val="0"/>
              <w:rPr>
                <w:color w:val="000000"/>
              </w:rPr>
            </w:pPr>
          </w:p>
        </w:tc>
      </w:tr>
      <w:tr w:rsidR="00EF4345" w14:paraId="5D8A3B32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2DC9FA83" w14:textId="77777777" w:rsidR="00EF4345" w:rsidRDefault="00EF4345">
            <w:pPr>
              <w:pStyle w:val="Contenidodelatabla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389C4184" w14:textId="77777777" w:rsidR="00EF4345" w:rsidRDefault="00EF4345">
            <w:pPr>
              <w:pStyle w:val="Contenidodelatabla"/>
              <w:widowControl w:val="0"/>
              <w:rPr>
                <w:color w:val="000000"/>
              </w:rPr>
            </w:pPr>
          </w:p>
        </w:tc>
      </w:tr>
      <w:tr w:rsidR="00EF4345" w14:paraId="51F103D5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1B0DC9A1" w14:textId="77777777" w:rsidR="00EF4345" w:rsidRDefault="006348B6">
            <w:pPr>
              <w:pStyle w:val="Contenidodelatabla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7AFCDE81" w14:textId="77777777" w:rsidR="00EF4345" w:rsidRDefault="006348B6">
            <w:pPr>
              <w:pStyle w:val="Standard"/>
              <w:widowControl w:val="0"/>
            </w:pPr>
            <w:r>
              <w:t>Plan de acción del Proyecto Capstone</w:t>
            </w:r>
          </w:p>
        </w:tc>
      </w:tr>
      <w:tr w:rsidR="00EF4345" w14:paraId="22429F6E" w14:textId="77777777">
        <w:trPr>
          <w:jc w:val="center"/>
        </w:trPr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2CDDB8" w14:textId="77777777" w:rsidR="00EF4345" w:rsidRDefault="00EF4345">
            <w:pPr>
              <w:pStyle w:val="Contenidodelatabla"/>
              <w:widowControl w:val="0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70EB12A7" w14:textId="77777777" w:rsidR="00EF4345" w:rsidRDefault="006348B6">
      <w:pPr>
        <w:pStyle w:val="Standard"/>
      </w:pPr>
      <w:r>
        <w:br w:type="page"/>
      </w:r>
    </w:p>
    <w:p w14:paraId="05378CC1" w14:textId="77777777" w:rsidR="00EF4345" w:rsidRDefault="00EF4345"/>
    <w:p w14:paraId="3F1F73CC" w14:textId="77777777" w:rsidR="00EF4345" w:rsidRDefault="006348B6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14:paraId="34AA2EFA" w14:textId="77777777" w:rsidR="00EF4345" w:rsidRDefault="006348B6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6"/>
        <w:gridCol w:w="6664"/>
      </w:tblGrid>
      <w:tr w:rsidR="00EF4345" w14:paraId="08CA779A" w14:textId="77777777">
        <w:trPr>
          <w:trHeight w:val="720"/>
        </w:trPr>
        <w:tc>
          <w:tcPr>
            <w:tcW w:w="2856" w:type="dxa"/>
            <w:shd w:val="clear" w:color="auto" w:fill="auto"/>
          </w:tcPr>
          <w:p w14:paraId="7FD90CCD" w14:textId="77777777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3" w:type="dxa"/>
            <w:shd w:val="clear" w:color="auto" w:fill="auto"/>
          </w:tcPr>
          <w:p w14:paraId="44CD0876" w14:textId="621328A9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Rastreador de mascotas o personas sin GPS en áreas delimitadas o espacios cerrados.</w:t>
            </w:r>
          </w:p>
        </w:tc>
      </w:tr>
      <w:tr w:rsidR="00EF4345" w14:paraId="3ACAA9CA" w14:textId="77777777">
        <w:trPr>
          <w:trHeight w:hRule="exact" w:val="300"/>
        </w:trPr>
        <w:tc>
          <w:tcPr>
            <w:tcW w:w="2856" w:type="dxa"/>
            <w:shd w:val="clear" w:color="auto" w:fill="auto"/>
          </w:tcPr>
          <w:p w14:paraId="5A5B1587" w14:textId="77777777" w:rsidR="00EF4345" w:rsidRDefault="00EF4345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3" w:type="dxa"/>
            <w:shd w:val="clear" w:color="auto" w:fill="auto"/>
          </w:tcPr>
          <w:p w14:paraId="7355B9ED" w14:textId="77777777" w:rsidR="00EF4345" w:rsidRDefault="00EF4345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EF4345" w14:paraId="08A92823" w14:textId="77777777">
        <w:trPr>
          <w:trHeight w:val="360"/>
        </w:trPr>
        <w:tc>
          <w:tcPr>
            <w:tcW w:w="2856" w:type="dxa"/>
            <w:shd w:val="clear" w:color="auto" w:fill="auto"/>
          </w:tcPr>
          <w:p w14:paraId="0BE08B6B" w14:textId="77777777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3" w:type="dxa"/>
            <w:shd w:val="clear" w:color="auto" w:fill="auto"/>
          </w:tcPr>
          <w:p w14:paraId="405143F7" w14:textId="77777777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30</w:t>
            </w:r>
          </w:p>
        </w:tc>
      </w:tr>
      <w:tr w:rsidR="00EF4345" w14:paraId="3B6750CB" w14:textId="77777777">
        <w:trPr>
          <w:trHeight w:val="360"/>
        </w:trPr>
        <w:tc>
          <w:tcPr>
            <w:tcW w:w="2856" w:type="dxa"/>
            <w:shd w:val="clear" w:color="auto" w:fill="auto"/>
          </w:tcPr>
          <w:p w14:paraId="5C756C2D" w14:textId="77777777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3" w:type="dxa"/>
            <w:shd w:val="clear" w:color="auto" w:fill="auto"/>
          </w:tcPr>
          <w:p w14:paraId="1FC3F3A9" w14:textId="77777777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Abril Ramírez Gómez</w:t>
            </w:r>
          </w:p>
        </w:tc>
      </w:tr>
      <w:tr w:rsidR="00EF4345" w14:paraId="577530DD" w14:textId="77777777">
        <w:trPr>
          <w:trHeight w:val="360"/>
        </w:trPr>
        <w:tc>
          <w:tcPr>
            <w:tcW w:w="2856" w:type="dxa"/>
            <w:shd w:val="clear" w:color="auto" w:fill="auto"/>
          </w:tcPr>
          <w:p w14:paraId="059350A5" w14:textId="77777777" w:rsidR="00EF4345" w:rsidRDefault="00EF434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3" w:type="dxa"/>
            <w:shd w:val="clear" w:color="auto" w:fill="auto"/>
          </w:tcPr>
          <w:p w14:paraId="7F8975B2" w14:textId="77777777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Kevin Luciano Guadalupe Gallardo</w:t>
            </w:r>
          </w:p>
        </w:tc>
      </w:tr>
      <w:tr w:rsidR="00EF4345" w14:paraId="3F7982F0" w14:textId="77777777">
        <w:trPr>
          <w:trHeight w:val="360"/>
        </w:trPr>
        <w:tc>
          <w:tcPr>
            <w:tcW w:w="2856" w:type="dxa"/>
            <w:shd w:val="clear" w:color="auto" w:fill="auto"/>
          </w:tcPr>
          <w:p w14:paraId="45E06A39" w14:textId="77777777" w:rsidR="00EF4345" w:rsidRDefault="00EF434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3" w:type="dxa"/>
            <w:shd w:val="clear" w:color="auto" w:fill="auto"/>
          </w:tcPr>
          <w:p w14:paraId="4D57E1AD" w14:textId="56308215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Leonardo </w:t>
            </w:r>
            <w:r w:rsidR="006F256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Valdés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Arteaga</w:t>
            </w:r>
          </w:p>
        </w:tc>
      </w:tr>
      <w:tr w:rsidR="00EF4345" w14:paraId="2B832C03" w14:textId="77777777">
        <w:trPr>
          <w:trHeight w:hRule="exact" w:val="300"/>
        </w:trPr>
        <w:tc>
          <w:tcPr>
            <w:tcW w:w="2856" w:type="dxa"/>
            <w:shd w:val="clear" w:color="auto" w:fill="auto"/>
          </w:tcPr>
          <w:p w14:paraId="33A109E7" w14:textId="77777777" w:rsidR="00EF4345" w:rsidRDefault="00EF434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3" w:type="dxa"/>
            <w:shd w:val="clear" w:color="auto" w:fill="auto"/>
          </w:tcPr>
          <w:p w14:paraId="4405BF28" w14:textId="77777777" w:rsidR="00EF4345" w:rsidRDefault="00EF4345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EF4345" w14:paraId="755062E3" w14:textId="77777777">
        <w:trPr>
          <w:trHeight w:val="360"/>
        </w:trPr>
        <w:tc>
          <w:tcPr>
            <w:tcW w:w="2856" w:type="dxa"/>
            <w:shd w:val="clear" w:color="auto" w:fill="auto"/>
          </w:tcPr>
          <w:p w14:paraId="623C37B2" w14:textId="77777777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3" w:type="dxa"/>
            <w:shd w:val="clear" w:color="auto" w:fill="auto"/>
          </w:tcPr>
          <w:p w14:paraId="3B3181E1" w14:textId="57BA159F" w:rsidR="00EF4345" w:rsidRDefault="006F2568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Leonardo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Valdés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Arteaga</w:t>
            </w:r>
          </w:p>
        </w:tc>
      </w:tr>
      <w:tr w:rsidR="00EF4345" w14:paraId="08A3E49B" w14:textId="77777777">
        <w:trPr>
          <w:trHeight w:val="720"/>
        </w:trPr>
        <w:tc>
          <w:tcPr>
            <w:tcW w:w="2856" w:type="dxa"/>
            <w:shd w:val="clear" w:color="auto" w:fill="auto"/>
          </w:tcPr>
          <w:p w14:paraId="27EE899D" w14:textId="77777777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3" w:type="dxa"/>
            <w:shd w:val="clear" w:color="auto" w:fill="auto"/>
          </w:tcPr>
          <w:p w14:paraId="05221C4A" w14:textId="77777777" w:rsidR="00EF4345" w:rsidRDefault="006348B6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Localización de mascotas y/o personas en áreas delimitadas.</w:t>
            </w:r>
          </w:p>
        </w:tc>
      </w:tr>
      <w:tr w:rsidR="00EF4345" w14:paraId="1CE8115C" w14:textId="77777777">
        <w:trPr>
          <w:trHeight w:val="1080"/>
        </w:trPr>
        <w:tc>
          <w:tcPr>
            <w:tcW w:w="2856" w:type="dxa"/>
            <w:shd w:val="clear" w:color="auto" w:fill="auto"/>
          </w:tcPr>
          <w:p w14:paraId="1285B7BF" w14:textId="77777777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3" w:type="dxa"/>
            <w:shd w:val="clear" w:color="auto" w:fill="auto"/>
          </w:tcPr>
          <w:p w14:paraId="2EE6DF06" w14:textId="33EEC676" w:rsidR="00EF4345" w:rsidRDefault="00356B3E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Desarrollar un rastreador de mascotas o personas con internet de las cosas, que funcione en áreas delimitadas utilizando infraestructura de Wifi y una </w:t>
            </w:r>
            <w:r w:rsidR="00D214C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Web App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6A06AB57" w14:textId="77777777" w:rsidR="00EF4345" w:rsidRDefault="00EF4345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EF4345" w14:paraId="14E6B02E" w14:textId="77777777">
        <w:trPr>
          <w:trHeight w:val="720"/>
        </w:trPr>
        <w:tc>
          <w:tcPr>
            <w:tcW w:w="2856" w:type="dxa"/>
            <w:shd w:val="clear" w:color="auto" w:fill="auto"/>
          </w:tcPr>
          <w:p w14:paraId="0DEEA75A" w14:textId="77777777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3" w:type="dxa"/>
            <w:shd w:val="clear" w:color="auto" w:fill="auto"/>
          </w:tcPr>
          <w:p w14:paraId="1796F2A0" w14:textId="77777777" w:rsidR="00EF4345" w:rsidRDefault="006348B6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1. Desarrollar un dispositivo que permita escanear redes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inalámbricas, almacenar los SSID y conectarse a algunas redes predeterminadas.</w:t>
            </w:r>
          </w:p>
        </w:tc>
      </w:tr>
      <w:tr w:rsidR="00EF4345" w14:paraId="4AD34431" w14:textId="77777777">
        <w:trPr>
          <w:trHeight w:val="360"/>
        </w:trPr>
        <w:tc>
          <w:tcPr>
            <w:tcW w:w="2856" w:type="dxa"/>
            <w:shd w:val="clear" w:color="auto" w:fill="auto"/>
          </w:tcPr>
          <w:p w14:paraId="71019632" w14:textId="77777777" w:rsidR="00EF4345" w:rsidRDefault="00EF434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3" w:type="dxa"/>
            <w:shd w:val="clear" w:color="auto" w:fill="auto"/>
          </w:tcPr>
          <w:p w14:paraId="64EBF2EC" w14:textId="589543BE" w:rsidR="00EF4345" w:rsidRDefault="006348B6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2. Implementar un modelo de red que permita la monitorización de los dispositivos</w:t>
            </w:r>
            <w:r w:rsidR="00D214C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EF4345" w14:paraId="42697926" w14:textId="77777777">
        <w:trPr>
          <w:trHeight w:val="360"/>
        </w:trPr>
        <w:tc>
          <w:tcPr>
            <w:tcW w:w="2856" w:type="dxa"/>
            <w:shd w:val="clear" w:color="auto" w:fill="auto"/>
          </w:tcPr>
          <w:p w14:paraId="25EBDA54" w14:textId="77777777" w:rsidR="00EF4345" w:rsidRDefault="00EF434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3" w:type="dxa"/>
            <w:shd w:val="clear" w:color="auto" w:fill="auto"/>
          </w:tcPr>
          <w:p w14:paraId="0A682F5F" w14:textId="59EE1592" w:rsidR="00EF4345" w:rsidRDefault="006348B6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3. Desarrollar una </w:t>
            </w:r>
            <w:r w:rsidR="00D214C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Web App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que permita unificar, procesar y mapear los dispositivos del punto de manera visual</w:t>
            </w:r>
            <w:r w:rsidR="00D214C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642389C7" w14:textId="65626276" w:rsidR="00D214C7" w:rsidRDefault="00D214C7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EF4345" w14:paraId="15429A56" w14:textId="77777777">
        <w:trPr>
          <w:trHeight w:val="720"/>
        </w:trPr>
        <w:tc>
          <w:tcPr>
            <w:tcW w:w="2856" w:type="dxa"/>
            <w:shd w:val="clear" w:color="auto" w:fill="auto"/>
          </w:tcPr>
          <w:p w14:paraId="6359892F" w14:textId="77777777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3" w:type="dxa"/>
            <w:shd w:val="clear" w:color="auto" w:fill="auto"/>
          </w:tcPr>
          <w:p w14:paraId="7CF0BCDE" w14:textId="4BE96A78" w:rsidR="00EF4345" w:rsidRDefault="006348B6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El localizador de mascotas o personas en área delimitadas funciona por medio del registro de direcciones </w:t>
            </w:r>
            <w:r w:rsidR="006F256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Mac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diferentes dispositivos inalámb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ricos localizadores, y puntos de acceso inalámbricos controlados; sin embargo, agrega un elemento extra, el registro de dispositivos cercanos.</w:t>
            </w:r>
          </w:p>
          <w:p w14:paraId="3A8A86F6" w14:textId="77777777" w:rsidR="00EF4345" w:rsidRDefault="00EF4345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6F685E03" w14:textId="77777777" w:rsidR="00EF4345" w:rsidRDefault="006348B6">
            <w:pPr>
              <w:widowControl w:val="0"/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 continuación, se describe el flujo del proyecto</w:t>
            </w:r>
          </w:p>
          <w:p w14:paraId="11EB8058" w14:textId="77777777" w:rsidR="00EF4345" w:rsidRDefault="006348B6">
            <w:pPr>
              <w:widowControl w:val="0"/>
              <w:numPr>
                <w:ilvl w:val="0"/>
                <w:numId w:val="2"/>
              </w:numPr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Cada dispositivo localizador, intercala su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funcionamiento constantemente, pasa de ser una estación donde puede conectarse a un punto de acceso predeterminado y convertirse en un punto de acceso donde puede ser escaneado por otros localizadores.</w:t>
            </w:r>
          </w:p>
          <w:p w14:paraId="12A76F23" w14:textId="54A65FF9" w:rsidR="00EF4345" w:rsidRDefault="006348B6">
            <w:pPr>
              <w:widowControl w:val="0"/>
              <w:numPr>
                <w:ilvl w:val="0"/>
                <w:numId w:val="2"/>
              </w:numPr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Cuando un localizador es una estación y logra conectar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 a un punto de acceso predeterminado, empieza a mandar ping a su puerta de enlace, también envía una lista de estaciones detectadas a una plataforma por medio de una Web</w:t>
            </w:r>
            <w:r w:rsidR="006F256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>App.</w:t>
            </w:r>
          </w:p>
          <w:p w14:paraId="3C5F49E9" w14:textId="77777777" w:rsidR="00EF4345" w:rsidRDefault="006348B6">
            <w:pPr>
              <w:widowControl w:val="0"/>
              <w:numPr>
                <w:ilvl w:val="0"/>
                <w:numId w:val="2"/>
              </w:numPr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Cuando un localizador pierde ping con su última estación este cambiara a modo AP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por 10 a 20 segundos, para que otros dispositivos lo puedan escanear.</w:t>
            </w:r>
          </w:p>
          <w:p w14:paraId="2EA35254" w14:textId="77777777" w:rsidR="00EF4345" w:rsidRDefault="006348B6">
            <w:pPr>
              <w:widowControl w:val="0"/>
              <w:numPr>
                <w:ilvl w:val="0"/>
                <w:numId w:val="2"/>
              </w:numPr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Pasados los 10 o 20 segundos, regresa a modo estación para poder buscar un punto de acceso controlado, si no logra conectarse almacena un listado con los últimos puntos de acceso. Que p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uede visualizar</w:t>
            </w:r>
          </w:p>
          <w:p w14:paraId="4A9A1C75" w14:textId="0DBCC042" w:rsidR="00EF4345" w:rsidRDefault="006348B6">
            <w:pPr>
              <w:widowControl w:val="0"/>
              <w:numPr>
                <w:ilvl w:val="0"/>
                <w:numId w:val="2"/>
              </w:numPr>
              <w:suppressAutoHyphens w:val="0"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Una Web</w:t>
            </w:r>
            <w:r w:rsidR="006F256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App recibe la lista de APP, y a partir de dicha información y las estaciones genera una visualización de su localización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EF4345" w14:paraId="0E9012C2" w14:textId="77777777">
        <w:trPr>
          <w:trHeight w:val="720"/>
        </w:trPr>
        <w:tc>
          <w:tcPr>
            <w:tcW w:w="2856" w:type="dxa"/>
            <w:shd w:val="clear" w:color="auto" w:fill="auto"/>
          </w:tcPr>
          <w:p w14:paraId="372782F3" w14:textId="77777777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3" w:type="dxa"/>
            <w:shd w:val="clear" w:color="auto" w:fill="auto"/>
          </w:tcPr>
          <w:p w14:paraId="01D7767A" w14:textId="77777777" w:rsidR="00EF4345" w:rsidRDefault="006348B6">
            <w:pPr>
              <w:widowControl w:val="0"/>
              <w:numPr>
                <w:ilvl w:val="0"/>
                <w:numId w:val="3"/>
              </w:num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Uno o varios dispositivos localizadores</w:t>
            </w:r>
          </w:p>
          <w:p w14:paraId="41E8E3C3" w14:textId="77777777" w:rsidR="00EF4345" w:rsidRDefault="006348B6">
            <w:pPr>
              <w:widowControl w:val="0"/>
              <w:numPr>
                <w:ilvl w:val="0"/>
                <w:numId w:val="3"/>
              </w:num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Un punto de acceso controlado.</w:t>
            </w:r>
          </w:p>
          <w:p w14:paraId="1E768796" w14:textId="77777777" w:rsidR="00EF4345" w:rsidRDefault="006348B6">
            <w:pPr>
              <w:widowControl w:val="0"/>
              <w:numPr>
                <w:ilvl w:val="0"/>
                <w:numId w:val="3"/>
              </w:num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Una raspberry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PI o una computadora con al menos un 1GB de RAM y un 4 GB de Almacenamiento</w:t>
            </w:r>
          </w:p>
          <w:p w14:paraId="443C4482" w14:textId="77777777" w:rsidR="00EF4345" w:rsidRDefault="006348B6">
            <w:pPr>
              <w:widowControl w:val="0"/>
              <w:numPr>
                <w:ilvl w:val="0"/>
                <w:numId w:val="3"/>
              </w:num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Un Servidor básico en la nube</w:t>
            </w:r>
          </w:p>
          <w:p w14:paraId="571CFFD9" w14:textId="77777777" w:rsidR="00EF4345" w:rsidRDefault="00EF4345">
            <w:pPr>
              <w:widowControl w:val="0"/>
              <w:suppressAutoHyphens w:val="0"/>
              <w:ind w:left="72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EF4345" w14:paraId="01071232" w14:textId="77777777">
        <w:trPr>
          <w:trHeight w:val="720"/>
        </w:trPr>
        <w:tc>
          <w:tcPr>
            <w:tcW w:w="2856" w:type="dxa"/>
            <w:shd w:val="clear" w:color="auto" w:fill="auto"/>
          </w:tcPr>
          <w:p w14:paraId="482C57AB" w14:textId="77777777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3" w:type="dxa"/>
            <w:shd w:val="clear" w:color="auto" w:fill="auto"/>
          </w:tcPr>
          <w:p w14:paraId="682C27FD" w14:textId="77777777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Una aplicación web para visualizar la ubicación de los dispositivos</w:t>
            </w:r>
          </w:p>
        </w:tc>
      </w:tr>
      <w:tr w:rsidR="00EF4345" w14:paraId="261620C3" w14:textId="77777777">
        <w:trPr>
          <w:trHeight w:val="360"/>
        </w:trPr>
        <w:tc>
          <w:tcPr>
            <w:tcW w:w="2856" w:type="dxa"/>
            <w:shd w:val="clear" w:color="auto" w:fill="auto"/>
          </w:tcPr>
          <w:p w14:paraId="0751B041" w14:textId="77777777" w:rsidR="00EF4345" w:rsidRDefault="00EF434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3" w:type="dxa"/>
            <w:shd w:val="clear" w:color="auto" w:fill="auto"/>
          </w:tcPr>
          <w:p w14:paraId="63E367E8" w14:textId="2E345FE3" w:rsidR="00EF4345" w:rsidRDefault="00EF434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EF4345" w14:paraId="4BF8AE20" w14:textId="77777777">
        <w:trPr>
          <w:trHeight w:val="360"/>
        </w:trPr>
        <w:tc>
          <w:tcPr>
            <w:tcW w:w="2856" w:type="dxa"/>
            <w:shd w:val="clear" w:color="auto" w:fill="auto"/>
          </w:tcPr>
          <w:p w14:paraId="39F3A32B" w14:textId="77777777" w:rsidR="00EF4345" w:rsidRDefault="00EF434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3" w:type="dxa"/>
            <w:shd w:val="clear" w:color="auto" w:fill="auto"/>
          </w:tcPr>
          <w:p w14:paraId="52C789A7" w14:textId="77777777" w:rsidR="00EF4345" w:rsidRDefault="00EF434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EF4345" w14:paraId="10C40E76" w14:textId="77777777">
        <w:trPr>
          <w:trHeight w:val="1080"/>
        </w:trPr>
        <w:tc>
          <w:tcPr>
            <w:tcW w:w="2856" w:type="dxa"/>
            <w:shd w:val="clear" w:color="auto" w:fill="auto"/>
          </w:tcPr>
          <w:p w14:paraId="1E3CCF07" w14:textId="77777777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3" w:type="dxa"/>
            <w:shd w:val="clear" w:color="auto" w:fill="auto"/>
          </w:tcPr>
          <w:p w14:paraId="1DDF0B5F" w14:textId="3D8C361A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Permitirá localizar personas o mascotas en lugares determinados donde el dispositivo tenga registro de las direcciones MAC de los dispositivos inalámbricos cercanos.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EF4345" w14:paraId="7C7123B3" w14:textId="77777777">
        <w:trPr>
          <w:trHeight w:val="360"/>
        </w:trPr>
        <w:tc>
          <w:tcPr>
            <w:tcW w:w="2856" w:type="dxa"/>
            <w:shd w:val="clear" w:color="auto" w:fill="auto"/>
          </w:tcPr>
          <w:p w14:paraId="4C6B7B44" w14:textId="77777777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3" w:type="dxa"/>
            <w:shd w:val="clear" w:color="auto" w:fill="auto"/>
          </w:tcPr>
          <w:p w14:paraId="5264B499" w14:textId="25BE1169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4874E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Analista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EF4345" w14:paraId="34A20FB2" w14:textId="77777777">
        <w:trPr>
          <w:trHeight w:val="360"/>
        </w:trPr>
        <w:tc>
          <w:tcPr>
            <w:tcW w:w="2856" w:type="dxa"/>
            <w:shd w:val="clear" w:color="auto" w:fill="auto"/>
          </w:tcPr>
          <w:p w14:paraId="1B738D3B" w14:textId="77777777" w:rsidR="00EF4345" w:rsidRDefault="00EF434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3" w:type="dxa"/>
            <w:shd w:val="clear" w:color="auto" w:fill="auto"/>
          </w:tcPr>
          <w:p w14:paraId="3AFDC602" w14:textId="40B44D25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4874E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Desarrollador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EF4345" w14:paraId="668B8D40" w14:textId="77777777">
        <w:trPr>
          <w:trHeight w:val="360"/>
        </w:trPr>
        <w:tc>
          <w:tcPr>
            <w:tcW w:w="2856" w:type="dxa"/>
            <w:shd w:val="clear" w:color="auto" w:fill="auto"/>
          </w:tcPr>
          <w:p w14:paraId="4840F8C1" w14:textId="77777777" w:rsidR="00EF4345" w:rsidRDefault="00EF434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3" w:type="dxa"/>
            <w:shd w:val="clear" w:color="auto" w:fill="auto"/>
          </w:tcPr>
          <w:p w14:paraId="7F93DCD3" w14:textId="076D5602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4874E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Líder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EF4345" w14:paraId="69B37A41" w14:textId="77777777">
        <w:trPr>
          <w:trHeight w:val="360"/>
        </w:trPr>
        <w:tc>
          <w:tcPr>
            <w:tcW w:w="2856" w:type="dxa"/>
            <w:shd w:val="clear" w:color="auto" w:fill="auto"/>
          </w:tcPr>
          <w:p w14:paraId="12B6C12C" w14:textId="77777777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3" w:type="dxa"/>
            <w:shd w:val="clear" w:color="auto" w:fill="auto"/>
          </w:tcPr>
          <w:p w14:paraId="081D5E33" w14:textId="77777777" w:rsidR="00EF4345" w:rsidRDefault="006348B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&lt;histórico de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25660481" w14:textId="77777777" w:rsidR="00EF4345" w:rsidRDefault="00EF4345">
      <w:pPr>
        <w:pStyle w:val="Textbody"/>
      </w:pPr>
    </w:p>
    <w:sectPr w:rsidR="00EF4345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8AA53" w14:textId="77777777" w:rsidR="006348B6" w:rsidRDefault="006348B6">
      <w:r>
        <w:separator/>
      </w:r>
    </w:p>
  </w:endnote>
  <w:endnote w:type="continuationSeparator" w:id="0">
    <w:p w14:paraId="272385CA" w14:textId="77777777" w:rsidR="006348B6" w:rsidRDefault="00634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57CA9" w14:textId="77777777" w:rsidR="00EF4345" w:rsidRDefault="00EF4345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7D5C351C" w14:textId="77777777" w:rsidR="00EF4345" w:rsidRDefault="006348B6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9" behindDoc="0" locked="0" layoutInCell="0" allowOverlap="1" wp14:anchorId="79ACEDFA" wp14:editId="7A327F76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 w14:paraId="556E6B95" w14:textId="77777777" w:rsidR="00EF4345" w:rsidRDefault="006348B6">
    <w:pPr>
      <w:pStyle w:val="Standard"/>
      <w:spacing w:line="276" w:lineRule="auto"/>
      <w:jc w:val="left"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41DD7" w14:textId="77777777" w:rsidR="006348B6" w:rsidRDefault="006348B6">
      <w:r>
        <w:separator/>
      </w:r>
    </w:p>
  </w:footnote>
  <w:footnote w:type="continuationSeparator" w:id="0">
    <w:p w14:paraId="40A6A0EF" w14:textId="77777777" w:rsidR="006348B6" w:rsidRDefault="00634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D89F0" w14:textId="77777777" w:rsidR="00EF4345" w:rsidRDefault="006348B6">
    <w:pPr>
      <w:pStyle w:val="Standard"/>
      <w:jc w:val="right"/>
    </w:pPr>
    <w:r>
      <w:rPr>
        <w:noProof/>
      </w:rPr>
      <w:drawing>
        <wp:anchor distT="0" distB="0" distL="114300" distR="114300" simplePos="0" relativeHeight="5" behindDoc="0" locked="0" layoutInCell="0" allowOverlap="1" wp14:anchorId="7ADE5146" wp14:editId="3DE0F1E7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051AAA2" w14:textId="77777777" w:rsidR="00EF4345" w:rsidRDefault="006348B6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180BE431" w14:textId="77777777" w:rsidR="00EF4345" w:rsidRDefault="00EF4345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079"/>
    <w:multiLevelType w:val="multilevel"/>
    <w:tmpl w:val="9814A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F9245E"/>
    <w:multiLevelType w:val="multilevel"/>
    <w:tmpl w:val="CDEA3AA4"/>
    <w:lvl w:ilvl="0">
      <w:start w:val="1"/>
      <w:numFmt w:val="upperRoman"/>
      <w:pStyle w:val="Ttulo1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pStyle w:val="Ttulo2"/>
      <w:lvlText w:val="(%2) "/>
      <w:lvlJc w:val="left"/>
      <w:pPr>
        <w:tabs>
          <w:tab w:val="num" w:pos="0"/>
        </w:tabs>
        <w:ind w:left="567" w:hanging="567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upperLetter"/>
      <w:pStyle w:val="Ttulo4"/>
      <w:lvlText w:val=" 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2FC1C9F"/>
    <w:multiLevelType w:val="multilevel"/>
    <w:tmpl w:val="77C2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00255813">
    <w:abstractNumId w:val="1"/>
  </w:num>
  <w:num w:numId="2" w16cid:durableId="610013778">
    <w:abstractNumId w:val="2"/>
  </w:num>
  <w:num w:numId="3" w16cid:durableId="71481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345"/>
    <w:rsid w:val="0009781A"/>
    <w:rsid w:val="00356B3E"/>
    <w:rsid w:val="004874ED"/>
    <w:rsid w:val="00555D21"/>
    <w:rsid w:val="006348B6"/>
    <w:rsid w:val="006F2568"/>
    <w:rsid w:val="00D214C7"/>
    <w:rsid w:val="00EF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6590"/>
  <w15:docId w15:val="{A6BE3C3B-363D-43F0-811F-51F1F0F9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Ttulo10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character" w:customStyle="1" w:styleId="Smbolosdenumeracin">
    <w:name w:val="Símbolos de numeración"/>
    <w:qFormat/>
  </w:style>
  <w:style w:type="character" w:customStyle="1" w:styleId="Caracteresdenotaalpie">
    <w:name w:val="Caracteres de nota al pie"/>
    <w:qFormat/>
  </w:style>
  <w:style w:type="character" w:customStyle="1" w:styleId="Ancladenotaalpie">
    <w:name w:val="Ancla de nota al pie"/>
    <w:rPr>
      <w:vertAlign w:val="superscript"/>
    </w:rPr>
  </w:style>
  <w:style w:type="character" w:customStyle="1" w:styleId="EnlacedeInternet">
    <w:name w:val="Enlace de Internet"/>
    <w:basedOn w:val="Fuentedeprrafopredeter"/>
    <w:uiPriority w:val="99"/>
    <w:unhideWhenUsed/>
    <w:rsid w:val="00351B12"/>
    <w:rPr>
      <w:color w:val="0563C1" w:themeColor="hyperlink"/>
      <w:u w:val="single"/>
    </w:rPr>
  </w:style>
  <w:style w:type="character" w:customStyle="1" w:styleId="Textooriginal">
    <w:name w:val="Texto original"/>
    <w:qFormat/>
    <w:rPr>
      <w:rFonts w:ascii="DejaVu Sans Mono" w:eastAsia="DejaVu Sans Mono" w:hAnsi="DejaVu Sans Mono" w:cs="DejaVu Sans Mono"/>
    </w:rPr>
  </w:style>
  <w:style w:type="character" w:customStyle="1" w:styleId="Enlacedelndice">
    <w:name w:val="Enlace del índice"/>
    <w:qFormat/>
  </w:style>
  <w:style w:type="character" w:customStyle="1" w:styleId="Destaquemayor">
    <w:name w:val="Destaque mayor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qFormat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ndice">
    <w:name w:val="Índice"/>
    <w:basedOn w:val="Standard"/>
    <w:qFormat/>
    <w:pPr>
      <w:suppressLineNumbers/>
    </w:pPr>
    <w:rPr>
      <w:rFonts w:ascii="Verdana" w:eastAsia="Verdana" w:hAnsi="Verdana" w:cs="Mangal"/>
      <w:sz w:val="24"/>
    </w:rPr>
  </w:style>
  <w:style w:type="paragraph" w:customStyle="1" w:styleId="Cabeceraypie">
    <w:name w:val="Cabecera y pie"/>
    <w:basedOn w:val="Standard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tulo10">
    <w:name w:val="Título1"/>
    <w:basedOn w:val="Standard"/>
    <w:next w:val="Textbody"/>
    <w:qFormat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Standard">
    <w:name w:val="Standard"/>
    <w:qFormat/>
    <w:pPr>
      <w:spacing w:line="360" w:lineRule="auto"/>
      <w:jc w:val="both"/>
      <w:textAlignment w:val="baseline"/>
    </w:pPr>
    <w:rPr>
      <w:rFonts w:ascii="Ubuntu Light" w:eastAsia="Ubuntu Light" w:hAnsi="Ubuntu Light" w:cs="Ubuntu Light"/>
      <w:sz w:val="21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ontenidodelatabla">
    <w:name w:val="Contenido de la tabla"/>
    <w:basedOn w:val="Standard"/>
    <w:qFormat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Ttulo"/>
  </w:style>
  <w:style w:type="paragraph" w:customStyle="1" w:styleId="ContentsHeading">
    <w:name w:val="Contents Heading"/>
    <w:basedOn w:val="Encabezado"/>
    <w:qFormat/>
    <w:rPr>
      <w:b/>
      <w:bCs/>
      <w:sz w:val="32"/>
      <w:szCs w:val="32"/>
    </w:rPr>
  </w:style>
  <w:style w:type="paragraph" w:customStyle="1" w:styleId="Contents1">
    <w:name w:val="Contents 1"/>
    <w:basedOn w:val="ndice"/>
    <w:qFormat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ndice"/>
    <w:qFormat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ndice"/>
    <w:qFormat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Footnote">
    <w:name w:val="Footnote"/>
    <w:basedOn w:val="Standard"/>
    <w:qFormat/>
    <w:pPr>
      <w:suppressLineNumbers/>
      <w:ind w:left="283" w:hanging="283"/>
    </w:pPr>
    <w:rPr>
      <w:sz w:val="20"/>
      <w:szCs w:val="20"/>
    </w:rPr>
  </w:style>
  <w:style w:type="paragraph" w:customStyle="1" w:styleId="Cita1">
    <w:name w:val="Cita1"/>
    <w:basedOn w:val="Standard"/>
    <w:qFormat/>
    <w:pPr>
      <w:spacing w:after="283"/>
      <w:ind w:left="567" w:right="567"/>
    </w:pPr>
  </w:style>
  <w:style w:type="paragraph" w:styleId="Prrafodelista">
    <w:name w:val="List Paragraph"/>
    <w:basedOn w:val="Standard"/>
    <w:qFormat/>
    <w:pPr>
      <w:ind w:left="720"/>
    </w:pPr>
  </w:style>
  <w:style w:type="paragraph" w:styleId="ndice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AutoHyphens w:val="0"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numbering" w:customStyle="1" w:styleId="WWOutlineListStyle">
    <w:name w:val="WW_OutlineListStyle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3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dc:description/>
  <cp:lastModifiedBy>Abril Ramirez</cp:lastModifiedBy>
  <cp:revision>20</cp:revision>
  <dcterms:created xsi:type="dcterms:W3CDTF">2021-08-10T16:54:00Z</dcterms:created>
  <dcterms:modified xsi:type="dcterms:W3CDTF">2022-07-22T20:36:00Z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